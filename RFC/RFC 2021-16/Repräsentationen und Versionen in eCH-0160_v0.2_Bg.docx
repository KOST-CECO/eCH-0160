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77777777" w:rsidR="00D10C56" w:rsidRPr="00624187" w:rsidRDefault="00D10C56" w:rsidP="00D10C56">
      <w:pPr>
        <w:pStyle w:val="Titel"/>
        <w:rPr>
          <w:rFonts w:cs="Arial"/>
          <w:sz w:val="32"/>
        </w:rPr>
      </w:pPr>
      <w:r w:rsidRPr="00624187">
        <w:rPr>
          <w:rFonts w:cs="Arial"/>
          <w:sz w:val="32"/>
        </w:rPr>
        <w:t xml:space="preserve">Darstellung von </w:t>
      </w:r>
      <w:r w:rsidR="00904160" w:rsidRPr="00624187">
        <w:rPr>
          <w:rFonts w:cs="Arial"/>
          <w:sz w:val="32"/>
        </w:rPr>
        <w:t>Repräsentationen und Versionen</w:t>
      </w:r>
      <w:r w:rsidRPr="00624187">
        <w:rPr>
          <w:rFonts w:cs="Arial"/>
          <w:sz w:val="32"/>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6AC9C431" w:rsidR="00D10C56" w:rsidRPr="00624187" w:rsidRDefault="00D10C56" w:rsidP="00D10C56">
      <w:pPr>
        <w:rPr>
          <w:rFonts w:cs="Arial"/>
        </w:rPr>
      </w:pPr>
      <w:r w:rsidRPr="00624187">
        <w:rPr>
          <w:rFonts w:cs="Arial"/>
        </w:rPr>
        <w:t xml:space="preserve">Bei der Entwicklung und Spezifizierung von </w:t>
      </w:r>
      <w:proofErr w:type="spellStart"/>
      <w:r w:rsidRPr="00624187">
        <w:rPr>
          <w:rFonts w:cs="Arial"/>
          <w:i/>
        </w:rPr>
        <w:t>arelda</w:t>
      </w:r>
      <w:proofErr w:type="spellEnd"/>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proofErr w:type="spellStart"/>
      <w:r w:rsidR="00624187" w:rsidRPr="00624187">
        <w:rPr>
          <w:rFonts w:cs="Arial"/>
        </w:rPr>
        <w:t>Nuller</w:t>
      </w:r>
      <w:proofErr w:type="spellEnd"/>
      <w:r w:rsidRPr="00624187">
        <w:rPr>
          <w:rFonts w:cs="Arial"/>
        </w:rPr>
        <w:t xml:space="preserve"> Jahren </w:t>
      </w:r>
      <w:r w:rsidR="008F164D">
        <w:rPr>
          <w:rFonts w:cs="Arial"/>
        </w:rPr>
        <w:t xml:space="preserve">herrschte </w:t>
      </w:r>
      <w:r w:rsidR="007A6BE6">
        <w:rPr>
          <w:rFonts w:cs="Arial"/>
        </w:rPr>
        <w:t xml:space="preserve">in der Archivwelt </w:t>
      </w:r>
      <w:r w:rsidR="008F164D">
        <w:rPr>
          <w:rFonts w:cs="Arial"/>
        </w:rPr>
        <w:t>mehrheitlich die Meinung</w:t>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w:t>
      </w:r>
      <w:r w:rsidR="008F164D">
        <w:rPr>
          <w:rFonts w:cs="Arial"/>
        </w:rPr>
        <w:softHyphen/>
      </w:r>
      <w:r w:rsidR="008F2AF5" w:rsidRPr="00624187">
        <w:rPr>
          <w:rFonts w:cs="Arial"/>
        </w:rPr>
        <w:t>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Dateien durch Dateinamen festgelegt worden (</w:t>
      </w:r>
      <w:proofErr w:type="gramStart"/>
      <w:r w:rsidR="00084B45" w:rsidRPr="00624187">
        <w:rPr>
          <w:rFonts w:cs="Arial"/>
        </w:rPr>
        <w:t>1..</w:t>
      </w:r>
      <w:proofErr w:type="gramEnd"/>
      <w:r w:rsidR="00084B45" w:rsidRPr="00624187">
        <w:rPr>
          <w:rFonts w:cs="Arial"/>
        </w:rPr>
        <w:t xml:space="preserve">,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w:t>
      </w:r>
      <w:proofErr w:type="spellStart"/>
      <w:r w:rsidRPr="00624187">
        <w:rPr>
          <w:rFonts w:cs="Arial"/>
        </w:rPr>
        <w:t>Ingest</w:t>
      </w:r>
      <w:proofErr w:type="spellEnd"/>
      <w:r w:rsidRPr="00624187">
        <w:rPr>
          <w:rFonts w:cs="Arial"/>
        </w:rPr>
        <w:t>-Prozesses und weitere</w:t>
      </w:r>
      <w:r w:rsidR="00624187" w:rsidRPr="00624187">
        <w:rPr>
          <w:rFonts w:cs="Arial"/>
        </w:rPr>
        <w:t>r</w:t>
      </w:r>
      <w:r w:rsidRPr="00624187">
        <w:rPr>
          <w:rFonts w:cs="Arial"/>
        </w:rPr>
        <w:t xml:space="preserve"> </w:t>
      </w:r>
      <w:proofErr w:type="spellStart"/>
      <w:r w:rsidRPr="00624187">
        <w:rPr>
          <w:rFonts w:cs="Arial"/>
        </w:rPr>
        <w:t>Preservation</w:t>
      </w:r>
      <w:proofErr w:type="spellEnd"/>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5A945BBE" w:rsidR="00BA2066" w:rsidRPr="00624187" w:rsidRDefault="00510FB1" w:rsidP="00D10C56">
      <w:pPr>
        <w:rPr>
          <w:rFonts w:cs="Arial"/>
        </w:rPr>
      </w:pPr>
      <w:r>
        <w:rPr>
          <w:rFonts w:cs="Arial"/>
        </w:rPr>
        <w:t>Ein Paradigmen</w:t>
      </w:r>
      <w:r w:rsidR="00624187">
        <w:rPr>
          <w:rFonts w:cs="Arial"/>
        </w:rPr>
        <w:t>w</w:t>
      </w:r>
      <w:r w:rsidR="00BA2066" w:rsidRPr="00624187">
        <w:rPr>
          <w:rFonts w:cs="Arial"/>
        </w:rPr>
        <w:t>echsel bei den Herstellern von Dokumentverwaltungssystemen und in den Archiven hat dann die Situation verändert. Die Hersteller von Dokumentverwaltungssystemen wollten den Dokumentabschluss mit der Konvertierung in ein unveränderbares Format finalisieren (damals dachte man</w:t>
      </w:r>
      <w:r w:rsidR="00624187">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 xml:space="preserve">Damit ist eigentlich der ganze Prozess der Erhaltung durch Formatkonvertierung vom </w:t>
      </w:r>
      <w:proofErr w:type="spellStart"/>
      <w:r w:rsidRPr="00624187">
        <w:rPr>
          <w:rFonts w:cs="Arial"/>
        </w:rPr>
        <w:t>Ingest</w:t>
      </w:r>
      <w:proofErr w:type="spellEnd"/>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proofErr w:type="spellStart"/>
      <w:r w:rsidR="001714F3">
        <w:rPr>
          <w:rFonts w:cs="Arial"/>
        </w:rPr>
        <w:t>Ingest</w:t>
      </w:r>
      <w:proofErr w:type="spellEnd"/>
      <w:r w:rsidR="001714F3">
        <w:rPr>
          <w:rFonts w:cs="Arial"/>
        </w:rPr>
        <w:t xml:space="preserve">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 xml:space="preserve">rseite–Rückseite, Plan INTERLIS-Datei und </w:t>
      </w:r>
      <w:proofErr w:type="spellStart"/>
      <w:r w:rsidR="001714F3">
        <w:rPr>
          <w:rFonts w:cs="Arial"/>
        </w:rPr>
        <w:t>Geo</w:t>
      </w:r>
      <w:r w:rsidR="00764377" w:rsidRPr="00624187">
        <w:rPr>
          <w:rFonts w:cs="Arial"/>
        </w:rPr>
        <w:t>TIFF</w:t>
      </w:r>
      <w:proofErr w:type="spellEnd"/>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91C0DB2" w:rsidR="0075164E"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proofErr w:type="spellStart"/>
      <w:r w:rsidR="00047F1F" w:rsidRPr="00624187">
        <w:rPr>
          <w:rFonts w:cs="Arial"/>
        </w:rPr>
        <w:t>Versionierungsprozesses</w:t>
      </w:r>
      <w:proofErr w:type="spellEnd"/>
      <w:r w:rsidR="00047F1F" w:rsidRPr="00624187">
        <w:rPr>
          <w:rFonts w:cs="Arial"/>
        </w:rPr>
        <w:t xml:space="preserve">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 xml:space="preserve">Die gesamte </w:t>
      </w:r>
      <w:proofErr w:type="spellStart"/>
      <w:r w:rsidR="00F632BC" w:rsidRPr="00624187">
        <w:rPr>
          <w:rFonts w:cs="Arial"/>
        </w:rPr>
        <w:t>Versionierung</w:t>
      </w:r>
      <w:proofErr w:type="spellEnd"/>
      <w:r w:rsidR="00F632BC" w:rsidRPr="00624187">
        <w:rPr>
          <w:rFonts w:cs="Arial"/>
        </w:rPr>
        <w:t xml:space="preserve"> oder Teile davon werden in einzelnen Dateien abgebildet, ein</w:t>
      </w:r>
      <w:r w:rsidR="00EE3769">
        <w:rPr>
          <w:rFonts w:cs="Arial"/>
        </w:rPr>
        <w:t>e</w:t>
      </w:r>
      <w:r w:rsidR="00F632BC" w:rsidRPr="00624187">
        <w:rPr>
          <w:rFonts w:cs="Arial"/>
        </w:rPr>
        <w:t xml:space="preserve"> Datei stellt dann das vollständige/finalisierte Dokument gesamt dar.</w:t>
      </w:r>
    </w:p>
    <w:p w14:paraId="614A923F" w14:textId="167A7D52" w:rsidR="00C73AEB" w:rsidRDefault="00C73AEB" w:rsidP="00C73AEB">
      <w:pPr>
        <w:pStyle w:val="berschrift1"/>
        <w:numPr>
          <w:ilvl w:val="0"/>
          <w:numId w:val="1"/>
        </w:numPr>
        <w:tabs>
          <w:tab w:val="clear" w:pos="432"/>
          <w:tab w:val="num" w:pos="567"/>
        </w:tabs>
        <w:ind w:left="567" w:hanging="567"/>
      </w:pPr>
      <w:r>
        <w:lastRenderedPageBreak/>
        <w:t>Lösungsvorschläge</w:t>
      </w:r>
    </w:p>
    <w:p w14:paraId="04D96B0F" w14:textId="7689F347" w:rsidR="00C73AEB" w:rsidRDefault="00C82445" w:rsidP="00C73AEB">
      <w:r>
        <w:t xml:space="preserve">In einem ersten Versuch sollen </w:t>
      </w:r>
      <w:r w:rsidR="00C73AEB">
        <w:t xml:space="preserve">für die </w:t>
      </w:r>
      <w:r>
        <w:t xml:space="preserve">oben beschriebenen, </w:t>
      </w:r>
      <w:r w:rsidR="00C73AEB">
        <w:t>jeweili</w:t>
      </w:r>
      <w:r w:rsidR="004C569A">
        <w:t xml:space="preserve">g unterschiedlichen Fälle von </w:t>
      </w:r>
      <w:proofErr w:type="gramStart"/>
      <w:r w:rsidR="004C569A">
        <w:t>1 :</w:t>
      </w:r>
      <w:proofErr w:type="gramEnd"/>
      <w:r w:rsidR="004C569A">
        <w:t> </w:t>
      </w:r>
      <w:r w:rsidR="00C73AEB">
        <w:t>n Beziehungen zwischen Dokument und Primärdate</w:t>
      </w:r>
      <w:r>
        <w:t>ien einzelne Lösung aufgezeigt werden</w:t>
      </w:r>
      <w:r w:rsidR="003E206B">
        <w:t>.</w:t>
      </w:r>
    </w:p>
    <w:p w14:paraId="23ECCEB5" w14:textId="70E91FD9" w:rsidR="00C73AEB" w:rsidRDefault="00EB320A" w:rsidP="00C73AEB">
      <w:pPr>
        <w:pStyle w:val="berschrift2"/>
        <w:numPr>
          <w:ilvl w:val="1"/>
          <w:numId w:val="1"/>
        </w:numPr>
      </w:pPr>
      <w:r>
        <w:t>Technische</w:t>
      </w:r>
      <w:r w:rsidR="00C73AEB">
        <w:t xml:space="preserve"> Gründen für mehrere Primärdateien</w:t>
      </w:r>
    </w:p>
    <w:p w14:paraId="4EC2A854" w14:textId="18BB44D5" w:rsidR="00C73AEB" w:rsidRPr="009B710E" w:rsidRDefault="00C73AEB" w:rsidP="00C73AEB">
      <w:r>
        <w:t>D</w:t>
      </w:r>
      <w:r w:rsidR="00C82445">
        <w:t>as ist der einfachste Fall und</w:t>
      </w:r>
      <w:r>
        <w:t xml:space="preserve"> ursprünglich </w:t>
      </w:r>
      <w:r w:rsidR="00C82445">
        <w:t>wohl der</w:t>
      </w:r>
      <w:r w:rsidR="004C569A">
        <w:t xml:space="preserve"> Grund für die </w:t>
      </w:r>
      <w:proofErr w:type="gramStart"/>
      <w:r w:rsidR="004C569A">
        <w:t>1 :</w:t>
      </w:r>
      <w:proofErr w:type="gramEnd"/>
      <w:r w:rsidR="004C569A">
        <w:t> </w:t>
      </w:r>
      <w:r>
        <w:t>n Modellierung d</w:t>
      </w:r>
      <w:r w:rsidR="00C82445">
        <w:t xml:space="preserve">er Beziehung Dokument : </w:t>
      </w:r>
      <w:r w:rsidR="003E206B">
        <w:rPr>
          <w:rFonts w:cs="Arial"/>
        </w:rPr>
        <w:t xml:space="preserve">Primärdatei </w:t>
      </w:r>
      <w:r w:rsidR="00C82445">
        <w:t>in eCH-0160.</w:t>
      </w:r>
    </w:p>
    <w:p w14:paraId="2446450D" w14:textId="7F416FF9" w:rsidR="00C73AEB" w:rsidRDefault="00C73AEB" w:rsidP="004C569A">
      <w:pPr>
        <w:rPr>
          <w:rFonts w:cs="Arial"/>
        </w:rPr>
      </w:pPr>
    </w:p>
    <w:p w14:paraId="0C71A7DC" w14:textId="3D3C8DF0" w:rsidR="004C569A" w:rsidRDefault="004C569A" w:rsidP="004C569A">
      <w:pPr>
        <w:rPr>
          <w:rFonts w:cs="Arial"/>
        </w:rPr>
      </w:pPr>
      <w:r>
        <w:rPr>
          <w:rFonts w:cs="Arial"/>
        </w:rPr>
        <w:t>In diesem Fall bilden mehrere Primärdateien zusammen ein Dokument. Meist sind die Primärdateien vom gleichen Dateityp (z.B. TIFF), de</w:t>
      </w:r>
      <w:r w:rsidR="00D526D1">
        <w:rPr>
          <w:rFonts w:cs="Arial"/>
        </w:rPr>
        <w:t>r Zusammenhang ist additiv oder sequentiell. Für die maschinelle Interpretation wäre es wichtig</w:t>
      </w:r>
      <w:r w:rsidR="00EB320A">
        <w:rPr>
          <w:rFonts w:cs="Arial"/>
        </w:rPr>
        <w:t>,</w:t>
      </w:r>
      <w:r w:rsidR="00D526D1">
        <w:rPr>
          <w:rFonts w:cs="Arial"/>
        </w:rPr>
        <w:t xml:space="preserve"> die Re</w:t>
      </w:r>
      <w:r w:rsidR="003E206B">
        <w:rPr>
          <w:rFonts w:cs="Arial"/>
        </w:rPr>
        <w:t>ihenfolge der Dateien zu kennen.</w:t>
      </w:r>
    </w:p>
    <w:p w14:paraId="2856AABA" w14:textId="77777777" w:rsidR="00F4594E" w:rsidRDefault="00F4594E" w:rsidP="004C569A">
      <w:pPr>
        <w:rPr>
          <w:rFonts w:cs="Arial"/>
          <w:u w:val="single"/>
        </w:rPr>
      </w:pPr>
    </w:p>
    <w:p w14:paraId="22420095" w14:textId="5063B829" w:rsidR="00D526D1" w:rsidRDefault="00D526D1" w:rsidP="004C569A">
      <w:pPr>
        <w:rPr>
          <w:rFonts w:cs="Arial"/>
        </w:rPr>
      </w:pPr>
      <w:r w:rsidRPr="00BD3F7A">
        <w:rPr>
          <w:rFonts w:cs="Arial"/>
          <w:u w:val="single"/>
        </w:rPr>
        <w:t>Beispiel</w:t>
      </w:r>
      <w:r w:rsidR="003E206B">
        <w:rPr>
          <w:rFonts w:cs="Arial"/>
        </w:rPr>
        <w:t>: wir haben eine Reihe von Scans in Form von TIFF</w:t>
      </w:r>
      <w:r w:rsidR="00EB320A">
        <w:rPr>
          <w:rFonts w:cs="Arial"/>
        </w:rPr>
        <w:t>-</w:t>
      </w:r>
      <w:r w:rsidR="003E206B">
        <w:rPr>
          <w:rFonts w:cs="Arial"/>
        </w:rPr>
        <w:t>Dateien;</w:t>
      </w:r>
      <w:r>
        <w:rPr>
          <w:rFonts w:cs="Arial"/>
        </w:rPr>
        <w:t xml:space="preserve"> diese bilden</w:t>
      </w:r>
      <w:r w:rsidR="00BD3F7A">
        <w:rPr>
          <w:rFonts w:cs="Arial"/>
        </w:rPr>
        <w:t xml:space="preserve"> zusammen</w:t>
      </w:r>
      <w:r>
        <w:rPr>
          <w:rFonts w:cs="Arial"/>
        </w:rPr>
        <w:t xml:space="preserve"> ein Dokument. Für die Vermittlung und Erschliessung soll nun ein PDF mit OCR erzeugt werden.</w:t>
      </w:r>
      <w:r w:rsidR="00BD3F7A">
        <w:rPr>
          <w:rFonts w:cs="Arial"/>
        </w:rPr>
        <w:t xml:space="preserve"> Das bedeutet, die TIFF</w:t>
      </w:r>
      <w:r w:rsidR="00EB320A">
        <w:rPr>
          <w:rFonts w:cs="Arial"/>
        </w:rPr>
        <w:t>-</w:t>
      </w:r>
      <w:r w:rsidR="00BD3F7A">
        <w:rPr>
          <w:rFonts w:cs="Arial"/>
        </w:rPr>
        <w:t>Dateien müssen in richtiger Reihenfolge zusammengefügt</w:t>
      </w:r>
      <w:r w:rsidR="00BD3F7A" w:rsidRPr="00BD3F7A">
        <w:rPr>
          <w:rFonts w:cs="Arial"/>
        </w:rPr>
        <w:t xml:space="preserve"> </w:t>
      </w:r>
      <w:r w:rsidR="00BD3F7A">
        <w:rPr>
          <w:rFonts w:cs="Arial"/>
        </w:rPr>
        <w:t>werden können.</w:t>
      </w:r>
    </w:p>
    <w:p w14:paraId="756EE742" w14:textId="77777777" w:rsidR="00BD3F7A" w:rsidRDefault="00BD3F7A" w:rsidP="004C569A">
      <w:pPr>
        <w:rPr>
          <w:rFonts w:cs="Arial"/>
        </w:rPr>
      </w:pPr>
    </w:p>
    <w:p w14:paraId="34F1884C" w14:textId="3A3A9B91" w:rsidR="00BD3F7A" w:rsidRDefault="00BD3F7A" w:rsidP="004C569A">
      <w:pPr>
        <w:rPr>
          <w:rFonts w:cs="Arial"/>
        </w:rPr>
      </w:pPr>
      <w:r>
        <w:rPr>
          <w:rFonts w:cs="Arial"/>
        </w:rPr>
        <w:t xml:space="preserve">Wir brauchen also eine Information zur Reihenfolge der verbundenen Dateien und eine weitere Information, dass es sich hier um den Typ Reihung </w:t>
      </w:r>
      <w:r w:rsidRPr="00BD3F7A">
        <w:rPr>
          <w:rFonts w:cs="Arial"/>
          <w:i/>
        </w:rPr>
        <w:t>(</w:t>
      </w:r>
      <w:proofErr w:type="spellStart"/>
      <w:r w:rsidRPr="00BD3F7A">
        <w:rPr>
          <w:rFonts w:cs="Arial"/>
          <w:i/>
        </w:rPr>
        <w:t>Sequence</w:t>
      </w:r>
      <w:proofErr w:type="spellEnd"/>
      <w:r w:rsidRPr="00BD3F7A">
        <w:rPr>
          <w:rFonts w:cs="Arial"/>
          <w:i/>
        </w:rPr>
        <w:t>)</w:t>
      </w:r>
      <w:r>
        <w:rPr>
          <w:rFonts w:cs="Arial"/>
        </w:rPr>
        <w:t xml:space="preserve"> handelt</w:t>
      </w:r>
    </w:p>
    <w:p w14:paraId="602DFAE5" w14:textId="23EBD828" w:rsidR="00BD3F7A" w:rsidRDefault="00BD3F7A" w:rsidP="004C569A">
      <w:pPr>
        <w:rPr>
          <w:rFonts w:cs="Arial"/>
        </w:rPr>
      </w:pPr>
      <w:r>
        <w:rPr>
          <w:rFonts w:cs="Arial"/>
        </w:rPr>
        <w:t xml:space="preserve">Oft ist das Quellsystem selbst nicht in der Lage diese Reihenfolge </w:t>
      </w:r>
      <w:r w:rsidR="00C6320E">
        <w:rPr>
          <w:rFonts w:cs="Arial"/>
        </w:rPr>
        <w:t xml:space="preserve">korrekt </w:t>
      </w:r>
      <w:r>
        <w:rPr>
          <w:rFonts w:cs="Arial"/>
        </w:rPr>
        <w:t>zu dokumentieren, sie ergibt sich vielmehr implizit aus dem Dateinamen oder dem Erzeugungsdatum der Pr</w:t>
      </w:r>
      <w:r w:rsidR="00C41544">
        <w:rPr>
          <w:rFonts w:cs="Arial"/>
        </w:rPr>
        <w:t>imärdateien.</w:t>
      </w:r>
    </w:p>
    <w:p w14:paraId="45B37F38" w14:textId="7EA22905" w:rsidR="00C41544" w:rsidRDefault="00C41544" w:rsidP="004C569A">
      <w:pPr>
        <w:rPr>
          <w:rFonts w:cs="Arial"/>
        </w:rPr>
      </w:pPr>
    </w:p>
    <w:p w14:paraId="2E0CACBD" w14:textId="1EF3ADD1" w:rsidR="00C41544" w:rsidRPr="00F3232D" w:rsidRDefault="00C41544"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1C1BF6EE" w14:textId="7C6BCB49" w:rsidR="00F3232D" w:rsidRDefault="00C41544"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Typ der</w:t>
      </w:r>
      <w:r w:rsidR="009A20CA">
        <w:rPr>
          <w:rFonts w:cs="Arial"/>
        </w:rPr>
        <w:t xml:space="preserve"> </w:t>
      </w:r>
      <w:r>
        <w:rPr>
          <w:rFonts w:cs="Arial"/>
        </w:rPr>
        <w:t xml:space="preserve">Beziehung: </w:t>
      </w:r>
      <w:r w:rsidRPr="00520C4A">
        <w:rPr>
          <w:rFonts w:cs="Arial"/>
          <w:b/>
        </w:rPr>
        <w:t xml:space="preserve">Reihung </w:t>
      </w:r>
      <w:r w:rsidRPr="00520C4A">
        <w:rPr>
          <w:rFonts w:cs="Arial"/>
          <w:b/>
          <w:i/>
        </w:rPr>
        <w:t>(</w:t>
      </w:r>
      <w:proofErr w:type="spellStart"/>
      <w:r w:rsidRPr="00520C4A">
        <w:rPr>
          <w:rFonts w:cs="Arial"/>
          <w:b/>
          <w:i/>
        </w:rPr>
        <w:t>Sequence</w:t>
      </w:r>
      <w:proofErr w:type="spellEnd"/>
      <w:r w:rsidRPr="00520C4A">
        <w:rPr>
          <w:rFonts w:cs="Arial"/>
          <w:b/>
          <w:i/>
        </w:rPr>
        <w:t>)</w:t>
      </w:r>
    </w:p>
    <w:p w14:paraId="22F5A985" w14:textId="47D0DB83" w:rsidR="00F3232D" w:rsidRDefault="00F3232D"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Ordnen</w:t>
      </w:r>
      <w:r w:rsidR="00C41544">
        <w:rPr>
          <w:rFonts w:cs="Arial"/>
        </w:rPr>
        <w:t xml:space="preserve"> der Dateien</w:t>
      </w:r>
      <w:r>
        <w:rPr>
          <w:rFonts w:cs="Arial"/>
        </w:rPr>
        <w:t>:</w:t>
      </w:r>
      <w:r w:rsidR="008B2442">
        <w:rPr>
          <w:rFonts w:cs="Arial"/>
        </w:rPr>
        <w:t xml:space="preserve"> </w:t>
      </w:r>
      <w:r w:rsidR="009A20CA">
        <w:rPr>
          <w:rFonts w:cs="Arial"/>
        </w:rPr>
        <w:t>Nummerierung</w:t>
      </w:r>
      <w:r w:rsidR="008B2442">
        <w:rPr>
          <w:rFonts w:cs="Arial"/>
        </w:rPr>
        <w:t>,</w:t>
      </w:r>
      <w:r w:rsidR="001364B6">
        <w:rPr>
          <w:rFonts w:cs="Arial"/>
        </w:rPr>
        <w:t xml:space="preserve"> ordnen nach Dateinamen oder</w:t>
      </w:r>
      <w:r>
        <w:rPr>
          <w:rFonts w:cs="Arial"/>
        </w:rPr>
        <w:t xml:space="preserve"> ordnen nach </w:t>
      </w:r>
      <w:proofErr w:type="spellStart"/>
      <w:r>
        <w:rPr>
          <w:rFonts w:cs="Arial"/>
        </w:rPr>
        <w:t>Creation</w:t>
      </w:r>
      <w:proofErr w:type="spellEnd"/>
      <w:r>
        <w:rPr>
          <w:rFonts w:cs="Arial"/>
        </w:rPr>
        <w:t> Date. Das Ordnungselement ist also eine Zahl, ein String oder ein Datum.</w:t>
      </w:r>
    </w:p>
    <w:p w14:paraId="19F2628F" w14:textId="18D018F8" w:rsidR="00F3232D" w:rsidRDefault="00F3232D" w:rsidP="00F3232D">
      <w:pPr>
        <w:pStyle w:val="berschrift2"/>
        <w:numPr>
          <w:ilvl w:val="1"/>
          <w:numId w:val="1"/>
        </w:numPr>
      </w:pPr>
      <w:r>
        <w:t>Unterschiedliche Aspekte dargestellt durch mehrere Primä</w:t>
      </w:r>
      <w:r w:rsidR="00EC6478">
        <w:t>r</w:t>
      </w:r>
      <w:r>
        <w:t>dateien</w:t>
      </w:r>
    </w:p>
    <w:p w14:paraId="3A50D23C" w14:textId="4393A846" w:rsidR="00F3232D" w:rsidRDefault="00582C49" w:rsidP="004C569A">
      <w:pPr>
        <w:rPr>
          <w:rFonts w:cs="Arial"/>
        </w:rPr>
      </w:pPr>
      <w:r>
        <w:rPr>
          <w:rFonts w:cs="Arial"/>
        </w:rPr>
        <w:t>In dem Fall</w:t>
      </w:r>
      <w:r w:rsidR="00EB320A">
        <w:rPr>
          <w:rFonts w:cs="Arial"/>
        </w:rPr>
        <w:t>,</w:t>
      </w:r>
      <w:r>
        <w:rPr>
          <w:rFonts w:cs="Arial"/>
        </w:rPr>
        <w:t xml:space="preserve"> wo mehrere Primärdateien unterschiedliche Aspekte eines Dokuments oder genauer vielleicht eine</w:t>
      </w:r>
      <w:r w:rsidR="001364B6">
        <w:rPr>
          <w:rFonts w:cs="Arial"/>
        </w:rPr>
        <w:t>s</w:t>
      </w:r>
      <w:r>
        <w:rPr>
          <w:rFonts w:cs="Arial"/>
        </w:rPr>
        <w:t xml:space="preserve"> Archiv</w:t>
      </w:r>
      <w:r w:rsidR="00EB320A">
        <w:rPr>
          <w:rFonts w:cs="Arial"/>
        </w:rPr>
        <w:t>o</w:t>
      </w:r>
      <w:r>
        <w:rPr>
          <w:rFonts w:cs="Arial"/>
        </w:rPr>
        <w:t>bjekts abdecken</w:t>
      </w:r>
      <w:r w:rsidR="001364B6">
        <w:rPr>
          <w:rFonts w:cs="Arial"/>
        </w:rPr>
        <w:t>,</w:t>
      </w:r>
      <w:r>
        <w:rPr>
          <w:rFonts w:cs="Arial"/>
        </w:rPr>
        <w:t xml:space="preserve"> gibt es keine natürliche Ordnung, nur die domainspezifische Beschreibung erläutert die Zuordnung zum Objekt und </w:t>
      </w:r>
      <w:r w:rsidR="001364B6">
        <w:rPr>
          <w:rFonts w:cs="Arial"/>
        </w:rPr>
        <w:t>eine mögliche</w:t>
      </w:r>
      <w:r>
        <w:rPr>
          <w:rFonts w:cs="Arial"/>
        </w:rPr>
        <w:t xml:space="preserve"> Ordnung zwischen den Primärdateien.</w:t>
      </w:r>
    </w:p>
    <w:p w14:paraId="48A14F36" w14:textId="77777777" w:rsidR="00F4594E" w:rsidRDefault="00F4594E" w:rsidP="004C569A">
      <w:pPr>
        <w:rPr>
          <w:rFonts w:cs="Arial"/>
          <w:u w:val="single"/>
        </w:rPr>
      </w:pPr>
    </w:p>
    <w:p w14:paraId="4B873912" w14:textId="316F6F18" w:rsidR="00582C49" w:rsidRDefault="00582C49" w:rsidP="004C569A">
      <w:pPr>
        <w:rPr>
          <w:rFonts w:cs="Arial"/>
        </w:rPr>
      </w:pPr>
      <w:r w:rsidRPr="00582C49">
        <w:rPr>
          <w:rFonts w:cs="Arial"/>
          <w:u w:val="single"/>
        </w:rPr>
        <w:t>Beispiel:</w:t>
      </w:r>
      <w:r>
        <w:rPr>
          <w:rFonts w:cs="Arial"/>
        </w:rPr>
        <w:t xml:space="preserve"> </w:t>
      </w:r>
      <w:r w:rsidR="001364B6">
        <w:rPr>
          <w:rFonts w:cs="Arial"/>
        </w:rPr>
        <w:br/>
      </w:r>
      <w:r>
        <w:rPr>
          <w:rFonts w:cs="Arial"/>
        </w:rPr>
        <w:t xml:space="preserve">Eine Postkarte </w:t>
      </w:r>
      <w:r w:rsidR="00520C4A">
        <w:rPr>
          <w:rFonts w:cs="Arial"/>
        </w:rPr>
        <w:t xml:space="preserve">wird durch ein TIFF für die Vorderseite und eines für die Hinterseite repräsentiert. </w:t>
      </w:r>
      <w:r w:rsidR="001364B6">
        <w:rPr>
          <w:rFonts w:cs="Arial"/>
        </w:rPr>
        <w:br/>
      </w:r>
      <w:r w:rsidR="00520C4A">
        <w:rPr>
          <w:rFonts w:cs="Arial"/>
        </w:rPr>
        <w:t>E</w:t>
      </w:r>
      <w:r>
        <w:rPr>
          <w:rFonts w:cs="Arial"/>
        </w:rPr>
        <w:t>in Plan wird durch eine Vektordatei in INTERLIS</w:t>
      </w:r>
      <w:r w:rsidR="00EB320A">
        <w:rPr>
          <w:rFonts w:cs="Arial"/>
        </w:rPr>
        <w:t>-</w:t>
      </w:r>
      <w:r>
        <w:rPr>
          <w:rFonts w:cs="Arial"/>
        </w:rPr>
        <w:t>Format und durch ein Geo</w:t>
      </w:r>
      <w:r w:rsidR="00EB320A">
        <w:rPr>
          <w:rFonts w:cs="Arial"/>
        </w:rPr>
        <w:t>-</w:t>
      </w:r>
      <w:r>
        <w:rPr>
          <w:rFonts w:cs="Arial"/>
        </w:rPr>
        <w:t>PDF dargestellt.</w:t>
      </w:r>
    </w:p>
    <w:p w14:paraId="382DB3C5" w14:textId="3A5AA493" w:rsidR="00520C4A" w:rsidRDefault="00520C4A" w:rsidP="004C569A">
      <w:pPr>
        <w:rPr>
          <w:rFonts w:cs="Arial"/>
        </w:rPr>
      </w:pPr>
    </w:p>
    <w:p w14:paraId="055F98BE" w14:textId="3D37FC16" w:rsidR="001364B6" w:rsidRDefault="00520C4A" w:rsidP="004C569A">
      <w:pPr>
        <w:rPr>
          <w:rFonts w:cs="Arial"/>
        </w:rPr>
      </w:pPr>
      <w:r>
        <w:rPr>
          <w:rFonts w:cs="Arial"/>
        </w:rPr>
        <w:t xml:space="preserve">Es handelt sich hier nicht um Repräsentationen, </w:t>
      </w:r>
      <w:r w:rsidR="001364B6">
        <w:rPr>
          <w:rFonts w:cs="Arial"/>
        </w:rPr>
        <w:t>die das G</w:t>
      </w:r>
      <w:r>
        <w:rPr>
          <w:rFonts w:cs="Arial"/>
        </w:rPr>
        <w:t xml:space="preserve">leiche in unterschiedlicher technischer Form darstellen, sondern um jeweils ganz andere Informationen zum </w:t>
      </w:r>
      <w:r w:rsidR="001364B6">
        <w:rPr>
          <w:rFonts w:cs="Arial"/>
        </w:rPr>
        <w:t xml:space="preserve">gleichen </w:t>
      </w:r>
      <w:r w:rsidR="00EB320A">
        <w:rPr>
          <w:rFonts w:cs="Arial"/>
        </w:rPr>
        <w:t>Objekt. So kann das Geo-</w:t>
      </w:r>
      <w:r>
        <w:rPr>
          <w:rFonts w:cs="Arial"/>
        </w:rPr>
        <w:t xml:space="preserve">PDF nicht aus der Vektordatei hergeleitet werden und umgekehrt. </w:t>
      </w:r>
    </w:p>
    <w:p w14:paraId="42687072" w14:textId="10EA3E2A" w:rsidR="00520C4A" w:rsidRDefault="00520C4A" w:rsidP="004C569A">
      <w:pPr>
        <w:rPr>
          <w:rFonts w:cs="Arial"/>
        </w:rPr>
      </w:pPr>
      <w:r>
        <w:rPr>
          <w:rFonts w:cs="Arial"/>
        </w:rPr>
        <w:t>Vorder- und Rückseite einer Postkarte könnte man</w:t>
      </w:r>
      <w:r w:rsidR="001364B6">
        <w:rPr>
          <w:rFonts w:cs="Arial"/>
        </w:rPr>
        <w:t xml:space="preserve"> alternativ</w:t>
      </w:r>
      <w:r>
        <w:rPr>
          <w:rFonts w:cs="Arial"/>
        </w:rPr>
        <w:t xml:space="preserve"> auch als </w:t>
      </w:r>
      <w:proofErr w:type="spellStart"/>
      <w:r w:rsidRPr="00520C4A">
        <w:rPr>
          <w:rFonts w:cs="Arial"/>
          <w:i/>
        </w:rPr>
        <w:t>Sequence</w:t>
      </w:r>
      <w:proofErr w:type="spellEnd"/>
      <w:r>
        <w:rPr>
          <w:rFonts w:cs="Arial"/>
        </w:rPr>
        <w:t>, ein Dokument bestehend aus zwei Dateien sehen</w:t>
      </w:r>
      <w:r w:rsidR="001364B6">
        <w:rPr>
          <w:rFonts w:cs="Arial"/>
        </w:rPr>
        <w:t>.</w:t>
      </w:r>
    </w:p>
    <w:p w14:paraId="700CFB94" w14:textId="77777777" w:rsidR="00520C4A" w:rsidRDefault="00520C4A" w:rsidP="00520C4A">
      <w:pPr>
        <w:rPr>
          <w:rFonts w:cs="Arial"/>
        </w:rPr>
      </w:pPr>
    </w:p>
    <w:p w14:paraId="3D1C5C5E" w14:textId="77777777" w:rsidR="00520C4A" w:rsidRPr="00F3232D" w:rsidRDefault="00520C4A"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lastRenderedPageBreak/>
        <w:t>Vorschlag:</w:t>
      </w:r>
    </w:p>
    <w:p w14:paraId="041068E1" w14:textId="17F70777" w:rsidR="00520C4A" w:rsidRDefault="00295CB9"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520C4A" w:rsidRPr="00520C4A">
        <w:rPr>
          <w:rFonts w:cs="Arial"/>
          <w:b/>
        </w:rPr>
        <w:t xml:space="preserve">Aspekt </w:t>
      </w:r>
      <w:r w:rsidR="00520C4A" w:rsidRPr="00520C4A">
        <w:rPr>
          <w:rFonts w:cs="Arial"/>
          <w:b/>
          <w:i/>
        </w:rPr>
        <w:t>(</w:t>
      </w:r>
      <w:proofErr w:type="spellStart"/>
      <w:r w:rsidR="00520C4A" w:rsidRPr="00520C4A">
        <w:rPr>
          <w:rFonts w:cs="Arial"/>
          <w:b/>
          <w:i/>
        </w:rPr>
        <w:t>Aspect</w:t>
      </w:r>
      <w:proofErr w:type="spellEnd"/>
      <w:r w:rsidR="00520C4A" w:rsidRPr="00520C4A">
        <w:rPr>
          <w:rFonts w:cs="Arial"/>
          <w:b/>
          <w:i/>
        </w:rPr>
        <w:t>)</w:t>
      </w:r>
    </w:p>
    <w:p w14:paraId="04943458" w14:textId="1BF7C2F5" w:rsidR="00520C4A" w:rsidRDefault="00244965"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Keine weiteren in eCH-0160 spezifizieren Metadaten, alle weiteren Metadaten sind </w:t>
      </w:r>
      <w:r w:rsidR="00EB320A">
        <w:rPr>
          <w:rFonts w:cs="Arial"/>
        </w:rPr>
        <w:t>d</w:t>
      </w:r>
      <w:r>
        <w:rPr>
          <w:rFonts w:cs="Arial"/>
        </w:rPr>
        <w:t>omainspezifisch</w:t>
      </w:r>
      <w:r w:rsidR="00520C4A">
        <w:rPr>
          <w:rFonts w:cs="Arial"/>
        </w:rPr>
        <w:t>.</w:t>
      </w:r>
    </w:p>
    <w:p w14:paraId="44A8B4B6" w14:textId="0C6E553E" w:rsidR="00520C4A" w:rsidRDefault="00520C4A" w:rsidP="00520C4A">
      <w:pPr>
        <w:pStyle w:val="berschrift2"/>
        <w:numPr>
          <w:ilvl w:val="1"/>
          <w:numId w:val="1"/>
        </w:numPr>
      </w:pPr>
      <w:r>
        <w:t>Primärdateien</w:t>
      </w:r>
      <w:r w:rsidR="00244965">
        <w:t xml:space="preserve"> sind Repräsentationen eines Dokuments</w:t>
      </w:r>
    </w:p>
    <w:p w14:paraId="3EE6C565" w14:textId="619E438C" w:rsidR="00520C4A" w:rsidRDefault="00244965" w:rsidP="004C569A">
      <w:pPr>
        <w:rPr>
          <w:rFonts w:cs="Arial"/>
        </w:rPr>
      </w:pPr>
      <w:r>
        <w:rPr>
          <w:rFonts w:cs="Arial"/>
        </w:rPr>
        <w:t>Hier wollen wir davon ausgehen, das</w:t>
      </w:r>
      <w:r w:rsidR="00F4594E">
        <w:rPr>
          <w:rFonts w:cs="Arial"/>
        </w:rPr>
        <w:t>s</w:t>
      </w:r>
      <w:r>
        <w:rPr>
          <w:rFonts w:cs="Arial"/>
        </w:rPr>
        <w:t xml:space="preserve"> die mit dem Dokument verbundene Primärdateien </w:t>
      </w:r>
      <w:r w:rsidR="001364B6">
        <w:rPr>
          <w:rFonts w:cs="Arial"/>
        </w:rPr>
        <w:t>grundsätzlich das gleiche darstellen und sich nur</w:t>
      </w:r>
      <w:r>
        <w:rPr>
          <w:rFonts w:cs="Arial"/>
        </w:rPr>
        <w:t xml:space="preserve"> formal </w:t>
      </w:r>
      <w:r w:rsidR="001364B6">
        <w:rPr>
          <w:rFonts w:cs="Arial"/>
        </w:rPr>
        <w:t>unterscheiden (Dateiformat)</w:t>
      </w:r>
      <w:r>
        <w:rPr>
          <w:rFonts w:cs="Arial"/>
        </w:rPr>
        <w:t xml:space="preserve"> und das</w:t>
      </w:r>
      <w:r w:rsidR="00F4594E">
        <w:rPr>
          <w:rFonts w:cs="Arial"/>
        </w:rPr>
        <w:t>s</w:t>
      </w:r>
      <w:r>
        <w:rPr>
          <w:rFonts w:cs="Arial"/>
        </w:rPr>
        <w:t xml:space="preserve"> dies</w:t>
      </w:r>
      <w:r w:rsidR="006E554B">
        <w:rPr>
          <w:rFonts w:cs="Arial"/>
        </w:rPr>
        <w:t>e</w:t>
      </w:r>
      <w:r>
        <w:rPr>
          <w:rFonts w:cs="Arial"/>
        </w:rPr>
        <w:t xml:space="preserve"> Repräsentationen mit technischen </w:t>
      </w:r>
      <w:r w:rsidR="001364B6">
        <w:rPr>
          <w:rFonts w:cs="Arial"/>
        </w:rPr>
        <w:t>Mitteln</w:t>
      </w:r>
      <w:r w:rsidR="00EB320A">
        <w:rPr>
          <w:rFonts w:cs="Arial"/>
        </w:rPr>
        <w:t xml:space="preserve"> aus</w:t>
      </w:r>
      <w:r>
        <w:rPr>
          <w:rFonts w:cs="Arial"/>
        </w:rPr>
        <w:t>einander abgeleitet werden können</w:t>
      </w:r>
      <w:r w:rsidR="00EB320A">
        <w:rPr>
          <w:rFonts w:cs="Arial"/>
        </w:rPr>
        <w:t>, w</w:t>
      </w:r>
      <w:r w:rsidR="00F4594E">
        <w:rPr>
          <w:rFonts w:cs="Arial"/>
        </w:rPr>
        <w:t>obei diese Ableitung nicht unbedingt umkehrbar sein muss.</w:t>
      </w:r>
    </w:p>
    <w:p w14:paraId="23A46E5E" w14:textId="26B9C330" w:rsidR="006E554B" w:rsidRDefault="006E554B" w:rsidP="006E554B">
      <w:pPr>
        <w:rPr>
          <w:rFonts w:cs="Arial"/>
        </w:rPr>
      </w:pPr>
    </w:p>
    <w:p w14:paraId="3F81C368" w14:textId="4E5BCAB1" w:rsidR="006E554B" w:rsidRDefault="006E554B" w:rsidP="006E554B">
      <w:pPr>
        <w:rPr>
          <w:rFonts w:cs="Arial"/>
        </w:rPr>
      </w:pPr>
      <w:r w:rsidRPr="006E554B">
        <w:rPr>
          <w:rFonts w:cs="Arial"/>
          <w:u w:val="single"/>
        </w:rPr>
        <w:t>Beispiel:</w:t>
      </w:r>
      <w:r>
        <w:rPr>
          <w:rFonts w:cs="Arial"/>
        </w:rPr>
        <w:t xml:space="preserve"> </w:t>
      </w:r>
      <w:r w:rsidR="001364B6">
        <w:rPr>
          <w:rFonts w:cs="Arial"/>
        </w:rPr>
        <w:t>Eine Word</w:t>
      </w:r>
      <w:r w:rsidR="00EB320A">
        <w:rPr>
          <w:rFonts w:cs="Arial"/>
        </w:rPr>
        <w:t>-</w:t>
      </w:r>
      <w:r w:rsidR="001364B6">
        <w:rPr>
          <w:rFonts w:cs="Arial"/>
        </w:rPr>
        <w:t>Datei in Word</w:t>
      </w:r>
      <w:r>
        <w:rPr>
          <w:rFonts w:cs="Arial"/>
        </w:rPr>
        <w:t>2000</w:t>
      </w:r>
      <w:r w:rsidR="00EB320A">
        <w:rPr>
          <w:rFonts w:cs="Arial"/>
        </w:rPr>
        <w:t xml:space="preserve">-Format wurde beim </w:t>
      </w:r>
      <w:proofErr w:type="spellStart"/>
      <w:r w:rsidR="00EB320A">
        <w:rPr>
          <w:rFonts w:cs="Arial"/>
        </w:rPr>
        <w:t>Dossiera</w:t>
      </w:r>
      <w:r>
        <w:rPr>
          <w:rFonts w:cs="Arial"/>
        </w:rPr>
        <w:t>bschluss</w:t>
      </w:r>
      <w:proofErr w:type="spellEnd"/>
      <w:r>
        <w:rPr>
          <w:rFonts w:cs="Arial"/>
        </w:rPr>
        <w:t xml:space="preserve"> in PDF 1.4 konvertiert und beide Dateien abgeliefert.</w:t>
      </w:r>
    </w:p>
    <w:p w14:paraId="40AB3EF0" w14:textId="22E744D0" w:rsidR="006E554B" w:rsidRDefault="006E554B" w:rsidP="006E554B">
      <w:pPr>
        <w:rPr>
          <w:rFonts w:cs="Arial"/>
        </w:rPr>
      </w:pPr>
    </w:p>
    <w:p w14:paraId="2DC2B5F6" w14:textId="15ACF7E5" w:rsidR="006E554B" w:rsidRDefault="006E554B" w:rsidP="006E554B">
      <w:pPr>
        <w:rPr>
          <w:rFonts w:cs="Arial"/>
        </w:rPr>
      </w:pPr>
      <w:r>
        <w:rPr>
          <w:rFonts w:cs="Arial"/>
        </w:rPr>
        <w:t>Repräsentationen können</w:t>
      </w:r>
      <w:r w:rsidR="001E48E1">
        <w:rPr>
          <w:rFonts w:cs="Arial"/>
        </w:rPr>
        <w:t xml:space="preserve"> </w:t>
      </w:r>
      <w:r w:rsidR="007253C0">
        <w:rPr>
          <w:rFonts w:cs="Arial"/>
        </w:rPr>
        <w:t xml:space="preserve">auch </w:t>
      </w:r>
      <w:r w:rsidR="001E48E1">
        <w:rPr>
          <w:rFonts w:cs="Arial"/>
        </w:rPr>
        <w:t xml:space="preserve">in komplexen, nicht linearen Beziehungen </w:t>
      </w:r>
      <w:proofErr w:type="gramStart"/>
      <w:r w:rsidR="00886740">
        <w:rPr>
          <w:rFonts w:cs="Arial"/>
        </w:rPr>
        <w:t>zueinander</w:t>
      </w:r>
      <w:r w:rsidR="00EB320A">
        <w:rPr>
          <w:rFonts w:cs="Arial"/>
        </w:rPr>
        <w:t xml:space="preserve"> </w:t>
      </w:r>
      <w:r w:rsidR="00886740">
        <w:rPr>
          <w:rFonts w:cs="Arial"/>
        </w:rPr>
        <w:t>stehen</w:t>
      </w:r>
      <w:proofErr w:type="gramEnd"/>
      <w:r w:rsidR="007253C0">
        <w:rPr>
          <w:rFonts w:cs="Arial"/>
        </w:rPr>
        <w:t xml:space="preserve">. Solche Konvertierungen in Repräsentationen finden aber primär erst beim </w:t>
      </w:r>
      <w:proofErr w:type="spellStart"/>
      <w:r w:rsidR="007253C0" w:rsidRPr="00C04D73">
        <w:rPr>
          <w:rFonts w:cs="Arial"/>
          <w:i/>
        </w:rPr>
        <w:t>Ingest</w:t>
      </w:r>
      <w:proofErr w:type="spellEnd"/>
      <w:r w:rsidR="007253C0">
        <w:rPr>
          <w:rFonts w:cs="Arial"/>
        </w:rPr>
        <w:t xml:space="preserve"> und oder später im Archiv statt.</w:t>
      </w:r>
      <w:r w:rsidR="00886740">
        <w:rPr>
          <w:rFonts w:cs="Arial"/>
        </w:rPr>
        <w:t xml:space="preserve"> Dazu ein Beispiel:</w:t>
      </w:r>
      <w:r w:rsidR="001E48E1">
        <w:rPr>
          <w:rFonts w:cs="Arial"/>
        </w:rPr>
        <w:t xml:space="preserve"> </w:t>
      </w:r>
      <w:r w:rsidR="00EB320A">
        <w:rPr>
          <w:rFonts w:cs="Arial"/>
        </w:rPr>
        <w:t>E</w:t>
      </w:r>
      <w:r w:rsidR="001E48E1">
        <w:rPr>
          <w:rFonts w:cs="Arial"/>
        </w:rPr>
        <w:t xml:space="preserve">in Video in </w:t>
      </w:r>
      <w:proofErr w:type="spellStart"/>
      <w:r w:rsidR="001E48E1">
        <w:rPr>
          <w:rFonts w:cs="Arial"/>
        </w:rPr>
        <w:t>Digi</w:t>
      </w:r>
      <w:r w:rsidR="001364B6">
        <w:rPr>
          <w:rFonts w:cs="Arial"/>
        </w:rPr>
        <w:t>B</w:t>
      </w:r>
      <w:r w:rsidR="001E48E1">
        <w:rPr>
          <w:rFonts w:cs="Arial"/>
        </w:rPr>
        <w:t>eta</w:t>
      </w:r>
      <w:proofErr w:type="spellEnd"/>
      <w:r w:rsidR="001E48E1">
        <w:rPr>
          <w:rFonts w:cs="Arial"/>
        </w:rPr>
        <w:t xml:space="preserve"> wird im </w:t>
      </w:r>
      <w:proofErr w:type="spellStart"/>
      <w:r w:rsidR="001E48E1" w:rsidRPr="001364B6">
        <w:rPr>
          <w:rFonts w:cs="Arial"/>
          <w:i/>
        </w:rPr>
        <w:t>Ingest</w:t>
      </w:r>
      <w:proofErr w:type="spellEnd"/>
      <w:r w:rsidR="001E48E1">
        <w:rPr>
          <w:rFonts w:cs="Arial"/>
        </w:rPr>
        <w:t xml:space="preserve"> in ein </w:t>
      </w:r>
      <w:proofErr w:type="spellStart"/>
      <w:r w:rsidR="001E48E1" w:rsidRPr="001E48E1">
        <w:rPr>
          <w:rFonts w:cs="Arial"/>
          <w:i/>
        </w:rPr>
        <w:t>preservation</w:t>
      </w:r>
      <w:proofErr w:type="spellEnd"/>
      <w:r w:rsidR="001E48E1" w:rsidRPr="001E48E1">
        <w:rPr>
          <w:rFonts w:cs="Arial"/>
          <w:i/>
        </w:rPr>
        <w:t xml:space="preserve"> </w:t>
      </w:r>
      <w:proofErr w:type="spellStart"/>
      <w:r w:rsidR="001E48E1" w:rsidRPr="001E48E1">
        <w:rPr>
          <w:rFonts w:cs="Arial"/>
          <w:i/>
        </w:rPr>
        <w:t>master</w:t>
      </w:r>
      <w:proofErr w:type="spellEnd"/>
      <w:r w:rsidR="001E48E1" w:rsidRPr="001E48E1">
        <w:rPr>
          <w:rFonts w:cs="Arial"/>
          <w:i/>
        </w:rPr>
        <w:t xml:space="preserve"> </w:t>
      </w:r>
      <w:r w:rsidR="001E48E1">
        <w:rPr>
          <w:rFonts w:cs="Arial"/>
        </w:rPr>
        <w:t xml:space="preserve">in FFV1 und eine </w:t>
      </w:r>
      <w:proofErr w:type="spellStart"/>
      <w:r w:rsidR="00EB320A">
        <w:rPr>
          <w:rFonts w:cs="Arial"/>
          <w:i/>
        </w:rPr>
        <w:t>access</w:t>
      </w:r>
      <w:proofErr w:type="spellEnd"/>
      <w:r w:rsidR="00EB320A">
        <w:rPr>
          <w:rFonts w:cs="Arial"/>
          <w:i/>
        </w:rPr>
        <w:t xml:space="preserve"> </w:t>
      </w:r>
      <w:proofErr w:type="spellStart"/>
      <w:r w:rsidR="00EB320A">
        <w:rPr>
          <w:rFonts w:cs="Arial"/>
          <w:i/>
        </w:rPr>
        <w:t>copy</w:t>
      </w:r>
      <w:proofErr w:type="spellEnd"/>
      <w:r w:rsidR="001E48E1" w:rsidRPr="001E48E1">
        <w:rPr>
          <w:rFonts w:cs="Arial"/>
        </w:rPr>
        <w:t xml:space="preserve"> </w:t>
      </w:r>
      <w:r w:rsidR="001E48E1">
        <w:rPr>
          <w:rFonts w:cs="Arial"/>
        </w:rPr>
        <w:t xml:space="preserve">in </w:t>
      </w:r>
      <w:r w:rsidR="00EB320A">
        <w:rPr>
          <w:rFonts w:cs="Arial"/>
        </w:rPr>
        <w:t>MP</w:t>
      </w:r>
      <w:r w:rsidR="001E48E1">
        <w:rPr>
          <w:rFonts w:cs="Arial"/>
        </w:rPr>
        <w:t>4 konvertier</w:t>
      </w:r>
      <w:r w:rsidR="00EB320A">
        <w:rPr>
          <w:rFonts w:cs="Arial"/>
        </w:rPr>
        <w:t>t</w:t>
      </w:r>
      <w:r w:rsidR="001E48E1">
        <w:rPr>
          <w:rFonts w:cs="Arial"/>
        </w:rPr>
        <w:t xml:space="preserve">, später wird das </w:t>
      </w:r>
      <w:proofErr w:type="spellStart"/>
      <w:r w:rsidR="001E48E1" w:rsidRPr="001E48E1">
        <w:rPr>
          <w:rFonts w:cs="Arial"/>
          <w:i/>
        </w:rPr>
        <w:t>preservation</w:t>
      </w:r>
      <w:proofErr w:type="spellEnd"/>
      <w:r w:rsidR="001E48E1" w:rsidRPr="001E48E1">
        <w:rPr>
          <w:rFonts w:cs="Arial"/>
          <w:i/>
        </w:rPr>
        <w:t xml:space="preserve"> </w:t>
      </w:r>
      <w:proofErr w:type="spellStart"/>
      <w:r w:rsidR="001E48E1" w:rsidRPr="001E48E1">
        <w:rPr>
          <w:rFonts w:cs="Arial"/>
          <w:i/>
        </w:rPr>
        <w:t>master</w:t>
      </w:r>
      <w:proofErr w:type="spellEnd"/>
      <w:r w:rsidR="001E48E1" w:rsidRPr="001E48E1">
        <w:rPr>
          <w:rFonts w:cs="Arial"/>
          <w:i/>
        </w:rPr>
        <w:t xml:space="preserve"> </w:t>
      </w:r>
      <w:r w:rsidR="001E48E1">
        <w:rPr>
          <w:rFonts w:cs="Arial"/>
        </w:rPr>
        <w:t xml:space="preserve">File in eine </w:t>
      </w:r>
      <w:r w:rsidR="00C04D73">
        <w:rPr>
          <w:rFonts w:cs="Arial"/>
        </w:rPr>
        <w:t xml:space="preserve">sog. </w:t>
      </w:r>
      <w:r w:rsidR="00C04D73" w:rsidRPr="00C04D73">
        <w:rPr>
          <w:rFonts w:cs="Arial"/>
          <w:i/>
        </w:rPr>
        <w:t>Mezzanine</w:t>
      </w:r>
      <w:r w:rsidR="00C04D73">
        <w:rPr>
          <w:rStyle w:val="Funotenzeichen"/>
          <w:rFonts w:cs="Arial"/>
          <w:i/>
        </w:rPr>
        <w:footnoteReference w:id="2"/>
      </w:r>
      <w:r w:rsidR="00C04D73">
        <w:rPr>
          <w:rFonts w:cs="Arial"/>
        </w:rPr>
        <w:t xml:space="preserve"> Kopie in </w:t>
      </w:r>
      <w:proofErr w:type="spellStart"/>
      <w:r w:rsidR="00C04D73">
        <w:rPr>
          <w:rFonts w:cs="Arial"/>
        </w:rPr>
        <w:t>ProRes</w:t>
      </w:r>
      <w:proofErr w:type="spellEnd"/>
      <w:r w:rsidR="00C04D73">
        <w:rPr>
          <w:rFonts w:cs="Arial"/>
        </w:rPr>
        <w:t xml:space="preserve"> für die interne Weiterverarbeitung konvertiert</w:t>
      </w:r>
      <w:r w:rsidR="00886740">
        <w:rPr>
          <w:rFonts w:cs="Arial"/>
        </w:rPr>
        <w:t>.</w:t>
      </w:r>
      <w:r w:rsidR="00C04D73">
        <w:rPr>
          <w:rFonts w:cs="Arial"/>
        </w:rPr>
        <w:t xml:space="preserve"> </w:t>
      </w:r>
    </w:p>
    <w:p w14:paraId="4E459DD1" w14:textId="61B7D3F5" w:rsidR="001E48E1" w:rsidRDefault="006530F6" w:rsidP="006E554B">
      <w:pPr>
        <w:rPr>
          <w:rFonts w:cs="Arial"/>
        </w:rPr>
      </w:pPr>
      <w:r>
        <w:rPr>
          <w:rFonts w:cs="Arial"/>
        </w:rPr>
        <w:t>Bedingt durch die heute weitgehend etablierte Langlebigkeit von verbreiteten Dokumentformaten, können CMS</w:t>
      </w:r>
      <w:r w:rsidR="00EB320A">
        <w:rPr>
          <w:rFonts w:cs="Arial"/>
        </w:rPr>
        <w:t>-</w:t>
      </w:r>
      <w:r>
        <w:rPr>
          <w:rFonts w:cs="Arial"/>
        </w:rPr>
        <w:t xml:space="preserve">Systeme getrost auf </w:t>
      </w:r>
      <w:r w:rsidR="0069015F">
        <w:rPr>
          <w:rFonts w:cs="Arial"/>
        </w:rPr>
        <w:t>fort</w:t>
      </w:r>
      <w:r>
        <w:rPr>
          <w:rFonts w:cs="Arial"/>
        </w:rPr>
        <w:t>laufende Formatkonvertierungen</w:t>
      </w:r>
      <w:r w:rsidR="00886740">
        <w:rPr>
          <w:rFonts w:cs="Arial"/>
        </w:rPr>
        <w:t xml:space="preserve"> während der aktiven Zeit im Dokumentzyklus</w:t>
      </w:r>
      <w:r>
        <w:rPr>
          <w:rFonts w:cs="Arial"/>
        </w:rPr>
        <w:t xml:space="preserve"> verzichten</w:t>
      </w:r>
      <w:r w:rsidR="00886740">
        <w:rPr>
          <w:rFonts w:cs="Arial"/>
        </w:rPr>
        <w:t>.</w:t>
      </w:r>
      <w:r w:rsidR="002707AA">
        <w:rPr>
          <w:rFonts w:cs="Arial"/>
        </w:rPr>
        <w:t xml:space="preserve"> </w:t>
      </w:r>
      <w:r w:rsidR="00886740">
        <w:rPr>
          <w:rFonts w:cs="Arial"/>
        </w:rPr>
        <w:t>So finden</w:t>
      </w:r>
      <w:r w:rsidR="002707AA">
        <w:rPr>
          <w:rFonts w:cs="Arial"/>
        </w:rPr>
        <w:t xml:space="preserve"> wir wohl selten mehr als zwei Repräsentationen vom gleichen Dokument in einer Ablieferung. Sind es nur zwei Repräsentationen, ist die Abhängigkeit </w:t>
      </w:r>
      <w:r w:rsidR="00886740" w:rsidRPr="00886740">
        <w:rPr>
          <w:rFonts w:cs="Arial"/>
          <w:i/>
        </w:rPr>
        <w:t>per se</w:t>
      </w:r>
      <w:r w:rsidR="002707AA">
        <w:rPr>
          <w:rFonts w:cs="Arial"/>
        </w:rPr>
        <w:t xml:space="preserve"> linear</w:t>
      </w:r>
      <w:r w:rsidR="00886740">
        <w:rPr>
          <w:rFonts w:cs="Arial"/>
        </w:rPr>
        <w:t>, nämlich</w:t>
      </w:r>
      <w:r w:rsidR="002707AA">
        <w:rPr>
          <w:rFonts w:cs="Arial"/>
        </w:rPr>
        <w:t xml:space="preserve"> Original und Ableitung.</w:t>
      </w:r>
    </w:p>
    <w:p w14:paraId="1A4AD80A" w14:textId="323CD995" w:rsidR="0069015F" w:rsidRDefault="0069015F" w:rsidP="006E554B">
      <w:pPr>
        <w:rPr>
          <w:rFonts w:cs="Arial"/>
        </w:rPr>
      </w:pPr>
      <w:r>
        <w:rPr>
          <w:rFonts w:cs="Arial"/>
        </w:rPr>
        <w:t>Komplexere Abhängigkeiten zwischen Repräsentationen können</w:t>
      </w:r>
      <w:r w:rsidR="00886740">
        <w:rPr>
          <w:rFonts w:cs="Arial"/>
        </w:rPr>
        <w:t xml:space="preserve"> jedoch</w:t>
      </w:r>
      <w:r>
        <w:rPr>
          <w:rFonts w:cs="Arial"/>
        </w:rPr>
        <w:t xml:space="preserve"> nur durch ein mitgelieferte PREMIS</w:t>
      </w:r>
      <w:r w:rsidR="00EB320A">
        <w:rPr>
          <w:rFonts w:cs="Arial"/>
        </w:rPr>
        <w:t>-</w:t>
      </w:r>
      <w:r>
        <w:rPr>
          <w:rFonts w:cs="Arial"/>
        </w:rPr>
        <w:t>Datei abgebildet werden.</w:t>
      </w:r>
    </w:p>
    <w:p w14:paraId="2A7EABAC" w14:textId="77777777" w:rsidR="001E48E1" w:rsidRDefault="001E48E1" w:rsidP="006E554B">
      <w:pPr>
        <w:rPr>
          <w:rFonts w:cs="Arial"/>
        </w:rPr>
      </w:pPr>
    </w:p>
    <w:p w14:paraId="762AE35D" w14:textId="77777777" w:rsidR="006E554B" w:rsidRPr="00F3232D" w:rsidRDefault="006E554B" w:rsidP="006E554B">
      <w:pPr>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6661511B" w14:textId="0BC62CC7" w:rsidR="006E554B" w:rsidRDefault="00295CB9" w:rsidP="006E554B">
      <w:pPr>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6E554B" w:rsidRPr="00AD414A">
        <w:rPr>
          <w:rFonts w:cs="Arial"/>
          <w:b/>
        </w:rPr>
        <w:t xml:space="preserve">Repräsentationen </w:t>
      </w:r>
      <w:r w:rsidR="006E554B" w:rsidRPr="00AD414A">
        <w:rPr>
          <w:rFonts w:cs="Arial"/>
          <w:b/>
          <w:i/>
        </w:rPr>
        <w:t>(</w:t>
      </w:r>
      <w:proofErr w:type="spellStart"/>
      <w:r w:rsidR="006E554B" w:rsidRPr="00AD414A">
        <w:rPr>
          <w:rFonts w:cs="Arial"/>
          <w:b/>
          <w:i/>
        </w:rPr>
        <w:t>Representation</w:t>
      </w:r>
      <w:proofErr w:type="spellEnd"/>
      <w:r w:rsidR="006E554B" w:rsidRPr="00AD414A">
        <w:rPr>
          <w:rFonts w:cs="Arial"/>
          <w:b/>
          <w:i/>
        </w:rPr>
        <w:t>)</w:t>
      </w:r>
    </w:p>
    <w:p w14:paraId="4990A616" w14:textId="4FA1368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w:t>
      </w:r>
      <w:r w:rsidR="009A20CA">
        <w:rPr>
          <w:rFonts w:cs="Arial"/>
        </w:rPr>
        <w:t>Nummerierung</w:t>
      </w:r>
      <w:r>
        <w:rPr>
          <w:rFonts w:cs="Arial"/>
        </w:rPr>
        <w:t>,</w:t>
      </w:r>
      <w:r w:rsidR="00886740">
        <w:rPr>
          <w:rFonts w:cs="Arial"/>
        </w:rPr>
        <w:t xml:space="preserve"> ordnen nach Dateinamen oder</w:t>
      </w:r>
      <w:r>
        <w:rPr>
          <w:rFonts w:cs="Arial"/>
        </w:rPr>
        <w:t xml:space="preserve"> ordnen nach </w:t>
      </w:r>
      <w:proofErr w:type="spellStart"/>
      <w:r>
        <w:rPr>
          <w:rFonts w:cs="Arial"/>
        </w:rPr>
        <w:t>Creation</w:t>
      </w:r>
      <w:proofErr w:type="spellEnd"/>
      <w:r>
        <w:rPr>
          <w:rFonts w:cs="Arial"/>
        </w:rPr>
        <w:t> Date. Das Ordnungselement ist also eine Zahl, ein String oder ein Datum.</w:t>
      </w:r>
    </w:p>
    <w:p w14:paraId="03AE5206" w14:textId="4990E089"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Datei Nummer eins ist </w:t>
      </w:r>
      <w:r w:rsidR="00886740">
        <w:rPr>
          <w:rFonts w:cs="Arial"/>
        </w:rPr>
        <w:t>die</w:t>
      </w:r>
      <w:r>
        <w:rPr>
          <w:rFonts w:cs="Arial"/>
        </w:rPr>
        <w:t xml:space="preserve"> Or</w:t>
      </w:r>
      <w:r w:rsidR="00886740">
        <w:rPr>
          <w:rFonts w:cs="Arial"/>
        </w:rPr>
        <w:t>iginal</w:t>
      </w:r>
      <w:r w:rsidR="00EB320A">
        <w:rPr>
          <w:rFonts w:cs="Arial"/>
        </w:rPr>
        <w:t>-</w:t>
      </w:r>
      <w:r w:rsidR="00886740">
        <w:rPr>
          <w:rFonts w:cs="Arial"/>
        </w:rPr>
        <w:t xml:space="preserve"> oder Ursprungsdatei,</w:t>
      </w:r>
      <w:r>
        <w:rPr>
          <w:rFonts w:cs="Arial"/>
        </w:rPr>
        <w:t xml:space="preserve"> die folgenden Dateien sind Ableitungen</w:t>
      </w:r>
      <w:r w:rsidR="00886740">
        <w:rPr>
          <w:rFonts w:cs="Arial"/>
        </w:rPr>
        <w:t xml:space="preserve"> davon</w:t>
      </w:r>
      <w:r>
        <w:rPr>
          <w:rFonts w:cs="Arial"/>
        </w:rPr>
        <w:t>.</w:t>
      </w:r>
    </w:p>
    <w:p w14:paraId="2F7E5830" w14:textId="16B213E3" w:rsidR="00223E97" w:rsidRDefault="00223E97"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Komplexere Abhängigkeiten zwischen Repräsentationen werden durch </w:t>
      </w:r>
      <w:r w:rsidR="00EB320A">
        <w:rPr>
          <w:rFonts w:cs="Arial"/>
        </w:rPr>
        <w:t>mitgelieferte PREMIS-</w:t>
      </w:r>
      <w:r>
        <w:rPr>
          <w:rFonts w:cs="Arial"/>
        </w:rPr>
        <w:t>Datei</w:t>
      </w:r>
      <w:r w:rsidR="00E53BE7">
        <w:rPr>
          <w:rFonts w:cs="Arial"/>
        </w:rPr>
        <w:t>en</w:t>
      </w:r>
      <w:r>
        <w:rPr>
          <w:rFonts w:cs="Arial"/>
        </w:rPr>
        <w:t xml:space="preserve"> abgebildet.</w:t>
      </w:r>
    </w:p>
    <w:p w14:paraId="20CC4A51" w14:textId="7278B6AE" w:rsidR="006E554B" w:rsidRDefault="006E554B" w:rsidP="006E554B">
      <w:pPr>
        <w:pStyle w:val="berschrift2"/>
        <w:numPr>
          <w:ilvl w:val="1"/>
          <w:numId w:val="1"/>
        </w:numPr>
      </w:pPr>
      <w:r>
        <w:t>Primärdateien</w:t>
      </w:r>
      <w:r w:rsidR="002707AA">
        <w:t xml:space="preserve"> sind Versionen eines Dokuments</w:t>
      </w:r>
    </w:p>
    <w:p w14:paraId="18C4A337" w14:textId="4C22D7C9" w:rsidR="00F4594E" w:rsidRDefault="009A20CA" w:rsidP="004C569A">
      <w:pPr>
        <w:rPr>
          <w:rFonts w:cs="Arial"/>
        </w:rPr>
      </w:pPr>
      <w:r>
        <w:rPr>
          <w:rFonts w:cs="Arial"/>
        </w:rPr>
        <w:t>Versionen sind unterschiedliche Entwicklungsstufen eines Dokuments zu einem bestimmten Zeitpunkt. Jede Version hat also einen bestimmten Zeitstempel, der ihre</w:t>
      </w:r>
      <w:r w:rsidR="00295CB9">
        <w:rPr>
          <w:rFonts w:cs="Arial"/>
        </w:rPr>
        <w:t>r</w:t>
      </w:r>
      <w:r>
        <w:rPr>
          <w:rFonts w:cs="Arial"/>
        </w:rPr>
        <w:t xml:space="preserve"> Entstehung entspricht (genaugenommen das Speicher- oder </w:t>
      </w:r>
      <w:r w:rsidRPr="007B25A2">
        <w:rPr>
          <w:rFonts w:cs="Arial"/>
          <w:i/>
        </w:rPr>
        <w:t>Check In</w:t>
      </w:r>
      <w:r>
        <w:rPr>
          <w:rFonts w:cs="Arial"/>
        </w:rPr>
        <w:t xml:space="preserve"> Datum). Die letzte, nicht mehr veränderte Version wird zum </w:t>
      </w:r>
      <w:r w:rsidR="00295CB9">
        <w:rPr>
          <w:rFonts w:cs="Arial"/>
        </w:rPr>
        <w:t>finalen D</w:t>
      </w:r>
      <w:r>
        <w:rPr>
          <w:rFonts w:cs="Arial"/>
        </w:rPr>
        <w:t>okument</w:t>
      </w:r>
      <w:r w:rsidR="00295CB9">
        <w:rPr>
          <w:rFonts w:cs="Arial"/>
        </w:rPr>
        <w:t>.</w:t>
      </w:r>
    </w:p>
    <w:p w14:paraId="5697369A" w14:textId="0A4706DA" w:rsidR="009A20CA" w:rsidRDefault="00295CB9" w:rsidP="004C569A">
      <w:pPr>
        <w:rPr>
          <w:rFonts w:cs="Arial"/>
        </w:rPr>
      </w:pPr>
      <w:r>
        <w:rPr>
          <w:rFonts w:cs="Arial"/>
        </w:rPr>
        <w:t>Es gibt offenbar zwei verschieden</w:t>
      </w:r>
      <w:r w:rsidR="00EB320A">
        <w:rPr>
          <w:rFonts w:cs="Arial"/>
        </w:rPr>
        <w:t>e</w:t>
      </w:r>
      <w:r>
        <w:rPr>
          <w:rFonts w:cs="Arial"/>
        </w:rPr>
        <w:t xml:space="preserve"> Lösungsansätze in Dokumentverwaltungssystemen. Beim einen Ansatz wird jeweils die letzte </w:t>
      </w:r>
      <w:r>
        <w:rPr>
          <w:rFonts w:cs="Arial"/>
        </w:rPr>
        <w:lastRenderedPageBreak/>
        <w:t xml:space="preserve">eingecheckte Version zum finalen Dokument, bei anderen Ansatz wird das finale Dokument erst beim Schritt "Dokumentabschluss" erzeugt und wird </w:t>
      </w:r>
      <w:r w:rsidR="007B25A2">
        <w:rPr>
          <w:rFonts w:cs="Arial"/>
        </w:rPr>
        <w:t xml:space="preserve">dann </w:t>
      </w:r>
      <w:r>
        <w:rPr>
          <w:rFonts w:cs="Arial"/>
        </w:rPr>
        <w:t>auch im SIP zu einem neuen Dokument.</w:t>
      </w:r>
    </w:p>
    <w:p w14:paraId="5DB10B90" w14:textId="72750A1D" w:rsidR="007B25A2" w:rsidRDefault="007B25A2" w:rsidP="004C569A">
      <w:pPr>
        <w:rPr>
          <w:rFonts w:cs="Arial"/>
        </w:rPr>
      </w:pPr>
    </w:p>
    <w:p w14:paraId="0F12018F" w14:textId="3061A40C" w:rsidR="007B25A2" w:rsidRDefault="007B25A2" w:rsidP="004C569A">
      <w:pPr>
        <w:rPr>
          <w:rFonts w:cs="Arial"/>
        </w:rPr>
      </w:pPr>
      <w:r w:rsidRPr="001C3AF0">
        <w:rPr>
          <w:rFonts w:cs="Arial"/>
          <w:u w:val="single"/>
        </w:rPr>
        <w:t>Beispiel:</w:t>
      </w:r>
      <w:r w:rsidR="0031340C">
        <w:rPr>
          <w:rFonts w:cs="Arial"/>
        </w:rPr>
        <w:t xml:space="preserve"> E</w:t>
      </w:r>
      <w:r>
        <w:rPr>
          <w:rFonts w:cs="Arial"/>
        </w:rPr>
        <w:t>s existieren von einem D</w:t>
      </w:r>
      <w:r w:rsidR="00EB320A">
        <w:rPr>
          <w:rFonts w:cs="Arial"/>
        </w:rPr>
        <w:t>okument drei Versionen als Wordd</w:t>
      </w:r>
      <w:r>
        <w:rPr>
          <w:rFonts w:cs="Arial"/>
        </w:rPr>
        <w:t>okumente. Die drei Versionen haben den gleichen Dateinamen</w:t>
      </w:r>
      <w:r w:rsidR="00EB320A">
        <w:rPr>
          <w:rFonts w:cs="Arial"/>
        </w:rPr>
        <w:t>,</w:t>
      </w:r>
      <w:r>
        <w:rPr>
          <w:rFonts w:cs="Arial"/>
        </w:rPr>
        <w:t xml:space="preserve"> aber einen unterschiedlichen Entstehungszeitpunkt</w:t>
      </w:r>
      <w:r w:rsidR="00E53BE7">
        <w:rPr>
          <w:rFonts w:cs="Arial"/>
        </w:rPr>
        <w:t>,</w:t>
      </w:r>
      <w:r w:rsidR="001C3AF0">
        <w:rPr>
          <w:rFonts w:cs="Arial"/>
        </w:rPr>
        <w:t xml:space="preserve"> </w:t>
      </w:r>
      <w:r w:rsidR="00E53BE7">
        <w:rPr>
          <w:rFonts w:cs="Arial"/>
        </w:rPr>
        <w:t>dazu</w:t>
      </w:r>
      <w:r w:rsidR="001C3AF0">
        <w:rPr>
          <w:rFonts w:cs="Arial"/>
        </w:rPr>
        <w:t xml:space="preserve"> eine abschliessende finale Version des Dokuments in PDF. Das Dokument selber hat den gleichen Namen wie die Primärdateien. Es ist zu</w:t>
      </w:r>
      <w:r w:rsidR="00EB320A">
        <w:rPr>
          <w:rFonts w:cs="Arial"/>
        </w:rPr>
        <w:t xml:space="preserve"> vermuten, dass die letzte Wordv</w:t>
      </w:r>
      <w:r w:rsidR="001C3AF0">
        <w:rPr>
          <w:rFonts w:cs="Arial"/>
        </w:rPr>
        <w:t>ersion und die PDF</w:t>
      </w:r>
      <w:r w:rsidR="00EB320A">
        <w:rPr>
          <w:rFonts w:cs="Arial"/>
        </w:rPr>
        <w:t>-</w:t>
      </w:r>
      <w:r w:rsidR="001C3AF0">
        <w:rPr>
          <w:rFonts w:cs="Arial"/>
        </w:rPr>
        <w:t>Version eigentlich Repräsentationen sind, wir wissen das aber ohne detaillierte Kenntnisse des Dokumentverwaltungssystems nicht</w:t>
      </w:r>
      <w:r w:rsidR="00E53BE7">
        <w:rPr>
          <w:rFonts w:cs="Arial"/>
        </w:rPr>
        <w:t>.</w:t>
      </w:r>
    </w:p>
    <w:p w14:paraId="39B7B91A" w14:textId="2665958E" w:rsidR="0031340C" w:rsidRDefault="0031340C" w:rsidP="004C569A">
      <w:pPr>
        <w:rPr>
          <w:rFonts w:cs="Arial"/>
        </w:rPr>
      </w:pPr>
    </w:p>
    <w:p w14:paraId="6416274E" w14:textId="48D7D8A8" w:rsidR="0031340C" w:rsidRPr="0031340C" w:rsidRDefault="0031340C" w:rsidP="004C569A">
      <w:pPr>
        <w:rPr>
          <w:rFonts w:cs="Arial"/>
        </w:rPr>
      </w:pPr>
      <w:r>
        <w:rPr>
          <w:rFonts w:cs="Arial"/>
        </w:rPr>
        <w:t>Genaugenommen ist es unerheblich, ob die letzte Word</w:t>
      </w:r>
      <w:r w:rsidR="00EB320A">
        <w:rPr>
          <w:rFonts w:cs="Arial"/>
        </w:rPr>
        <w:t>v</w:t>
      </w:r>
      <w:r>
        <w:rPr>
          <w:rFonts w:cs="Arial"/>
        </w:rPr>
        <w:t>ersion und die PDF</w:t>
      </w:r>
      <w:r w:rsidR="00EB320A">
        <w:rPr>
          <w:rFonts w:cs="Arial"/>
        </w:rPr>
        <w:t>-</w:t>
      </w:r>
      <w:r>
        <w:rPr>
          <w:rFonts w:cs="Arial"/>
        </w:rPr>
        <w:t>Version inhaltlich identisch, und damit Repräsentationen sind</w:t>
      </w:r>
      <w:r w:rsidR="00EB320A">
        <w:rPr>
          <w:rFonts w:cs="Arial"/>
        </w:rPr>
        <w:t>;</w:t>
      </w:r>
      <w:r>
        <w:rPr>
          <w:rFonts w:cs="Arial"/>
        </w:rPr>
        <w:t xml:space="preserve"> wir haben auf dem Zeitstrahl, der die </w:t>
      </w:r>
      <w:proofErr w:type="spellStart"/>
      <w:r>
        <w:rPr>
          <w:rFonts w:cs="Arial"/>
        </w:rPr>
        <w:t>Versionierung</w:t>
      </w:r>
      <w:proofErr w:type="spellEnd"/>
      <w:r>
        <w:rPr>
          <w:rFonts w:cs="Arial"/>
        </w:rPr>
        <w:t xml:space="preserve"> abbildet</w:t>
      </w:r>
      <w:r w:rsidR="00EB320A">
        <w:rPr>
          <w:rFonts w:cs="Arial"/>
        </w:rPr>
        <w:t>,</w:t>
      </w:r>
      <w:bookmarkStart w:id="0" w:name="_GoBack"/>
      <w:bookmarkEnd w:id="0"/>
      <w:r>
        <w:rPr>
          <w:rFonts w:cs="Arial"/>
        </w:rPr>
        <w:t xml:space="preserve"> vier Objekte, die die einzelnen Schritte bei der Entstehung des Dokuments abbilden: </w:t>
      </w:r>
      <w:r w:rsidRPr="0031340C">
        <w:rPr>
          <w:rFonts w:cs="Arial"/>
        </w:rPr>
        <w:t>Word X</w:t>
      </w:r>
      <w:r w:rsidRPr="0031340C">
        <w:rPr>
          <w:rFonts w:cs="Arial"/>
          <w:vertAlign w:val="superscript"/>
        </w:rPr>
        <w:t>1</w:t>
      </w:r>
      <w:r w:rsidRPr="0031340C">
        <w:rPr>
          <w:rFonts w:cs="Arial"/>
        </w:rPr>
        <w:t xml:space="preserve"> -&gt; Word X</w:t>
      </w:r>
      <w:r w:rsidRPr="0031340C">
        <w:rPr>
          <w:rFonts w:cs="Arial"/>
          <w:vertAlign w:val="superscript"/>
        </w:rPr>
        <w:t>2</w:t>
      </w:r>
      <w:r w:rsidRPr="0031340C">
        <w:rPr>
          <w:rFonts w:cs="Arial"/>
        </w:rPr>
        <w:t xml:space="preserve"> -&gt; Word X</w:t>
      </w:r>
      <w:r w:rsidRPr="0031340C">
        <w:rPr>
          <w:rFonts w:cs="Arial"/>
          <w:vertAlign w:val="superscript"/>
        </w:rPr>
        <w:t>3</w:t>
      </w:r>
      <w:r w:rsidRPr="0031340C">
        <w:rPr>
          <w:rFonts w:cs="Arial"/>
        </w:rPr>
        <w:t xml:space="preserve"> -&gt; PDF X</w:t>
      </w:r>
      <w:r w:rsidRPr="0031340C">
        <w:rPr>
          <w:rFonts w:cs="Arial"/>
          <w:vertAlign w:val="superscript"/>
        </w:rPr>
        <w:t>4</w:t>
      </w:r>
    </w:p>
    <w:p w14:paraId="5B1EB407" w14:textId="77777777" w:rsidR="009A20CA" w:rsidRPr="0031340C" w:rsidRDefault="009A20CA" w:rsidP="009A20CA">
      <w:pPr>
        <w:rPr>
          <w:rFonts w:cs="Arial"/>
        </w:rPr>
      </w:pPr>
    </w:p>
    <w:p w14:paraId="43ED540C" w14:textId="77777777" w:rsidR="009A20CA" w:rsidRPr="00F3232D" w:rsidRDefault="009A20CA" w:rsidP="009A20CA">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02BE3298" w14:textId="29BE687C" w:rsidR="009A20CA" w:rsidRDefault="00295CB9" w:rsidP="009A20CA">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9A20CA">
        <w:rPr>
          <w:rFonts w:cs="Arial"/>
          <w:b/>
        </w:rPr>
        <w:t>Version</w:t>
      </w:r>
      <w:r w:rsidR="009A20CA" w:rsidRPr="00AD414A">
        <w:rPr>
          <w:rFonts w:cs="Arial"/>
          <w:b/>
        </w:rPr>
        <w:t xml:space="preserve"> </w:t>
      </w:r>
      <w:r w:rsidR="009A20CA" w:rsidRPr="00AD414A">
        <w:rPr>
          <w:rFonts w:cs="Arial"/>
          <w:b/>
          <w:i/>
        </w:rPr>
        <w:t>(</w:t>
      </w:r>
      <w:r w:rsidR="009A20CA">
        <w:rPr>
          <w:rFonts w:cs="Arial"/>
          <w:b/>
          <w:i/>
        </w:rPr>
        <w:t>Version</w:t>
      </w:r>
      <w:r w:rsidR="009A20CA" w:rsidRPr="00AD414A">
        <w:rPr>
          <w:rFonts w:cs="Arial"/>
          <w:b/>
          <w:i/>
        </w:rPr>
        <w:t>)</w:t>
      </w:r>
    </w:p>
    <w:p w14:paraId="5DB6E242" w14:textId="77777777" w:rsidR="006E48BB" w:rsidRDefault="009A20CA"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nach </w:t>
      </w:r>
      <w:proofErr w:type="spellStart"/>
      <w:r>
        <w:rPr>
          <w:rFonts w:cs="Arial"/>
        </w:rPr>
        <w:t>Creation</w:t>
      </w:r>
      <w:proofErr w:type="spellEnd"/>
      <w:r>
        <w:rPr>
          <w:rFonts w:cs="Arial"/>
        </w:rPr>
        <w:t> Date. Das Ordnungselement Datum.</w:t>
      </w:r>
    </w:p>
    <w:p w14:paraId="12481450" w14:textId="55D08B3F" w:rsidR="009A20CA" w:rsidRDefault="006E48BB"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Die letzte </w:t>
      </w:r>
      <w:r w:rsidR="009A20CA">
        <w:rPr>
          <w:rFonts w:cs="Arial"/>
        </w:rPr>
        <w:t xml:space="preserve">Datei </w:t>
      </w:r>
      <w:r>
        <w:rPr>
          <w:rFonts w:cs="Arial"/>
        </w:rPr>
        <w:t>nach Datum sortiert ist die finale Version</w:t>
      </w:r>
    </w:p>
    <w:p w14:paraId="698FC064" w14:textId="7CF31E63" w:rsidR="004356F6" w:rsidRDefault="003C3CB6" w:rsidP="004356F6">
      <w:pPr>
        <w:pStyle w:val="berschrift1"/>
      </w:pPr>
      <w:r>
        <w:t>Erläuterung</w:t>
      </w:r>
    </w:p>
    <w:p w14:paraId="62C446C6" w14:textId="1594AB16" w:rsidR="004356F6" w:rsidRDefault="004356F6" w:rsidP="004356F6">
      <w:r>
        <w:t>Der Vorschlag versucht mit ein</w:t>
      </w:r>
      <w:r w:rsidR="00E53BE7">
        <w:t>em Minimum an Ergänzungen zu eCH</w:t>
      </w:r>
      <w:r>
        <w:t>-0160 v1.1 auszukommen.</w:t>
      </w:r>
    </w:p>
    <w:p w14:paraId="4232BBC7" w14:textId="11754F68" w:rsidR="003C3CB6" w:rsidRDefault="003C3CB6" w:rsidP="004356F6">
      <w:r>
        <w:t xml:space="preserve">Nötig sind zum Element Datei das Attribut </w:t>
      </w:r>
      <w:r w:rsidRPr="003C3CB6">
        <w:rPr>
          <w:b/>
        </w:rPr>
        <w:t>Typ</w:t>
      </w:r>
      <w:r>
        <w:t xml:space="preserve"> mit den Werten: "Reihung", "Aspekt", "Repräsentation" und "Version" und das Attribut </w:t>
      </w:r>
      <w:r w:rsidRPr="003C3CB6">
        <w:rPr>
          <w:b/>
        </w:rPr>
        <w:t>Ordnung</w:t>
      </w:r>
      <w:r>
        <w:t>, das vom Typ Integer, String oder Datum sein kann. Beim Attribut Ordnung wird die natürliche Sortierung alphanumerisch/Datum verwendet.</w:t>
      </w:r>
    </w:p>
    <w:p w14:paraId="5C741116" w14:textId="091BB505" w:rsidR="003C3CB6" w:rsidRDefault="003C3CB6" w:rsidP="004356F6">
      <w:r>
        <w:t>Grundsätzlich gilt, die letzte Primärdatei repräsentiert das Dokument in der Form, wie es bei einer Überlieferung von Versionen, Repräsentationen etc. abgeliefert worden wäre.</w:t>
      </w:r>
    </w:p>
    <w:p w14:paraId="2F5CF4B4" w14:textId="0F911850" w:rsidR="003C3CB6" w:rsidRDefault="0019131D" w:rsidP="0019131D">
      <w:pPr>
        <w:pStyle w:val="berschrift1"/>
        <w:tabs>
          <w:tab w:val="clear" w:pos="432"/>
          <w:tab w:val="num" w:pos="567"/>
        </w:tabs>
        <w:ind w:left="567" w:hanging="567"/>
      </w:pPr>
      <w:r>
        <w:t>Kritik</w:t>
      </w:r>
    </w:p>
    <w:p w14:paraId="4C5E65FE" w14:textId="64D40C44" w:rsidR="0019131D" w:rsidRPr="0019131D" w:rsidRDefault="0019131D" w:rsidP="0019131D">
      <w:r>
        <w:t>Unschön ist, dass bei den Repräsentationen das älteste Primärdatei das Original darstellt, bei Versionen jedoch die jüngste Primärdatei das finale Dokument ist</w:t>
      </w:r>
      <w:r w:rsidR="00460A08">
        <w:t>. Das liegt aber in der Natur der Sache begründet.</w:t>
      </w:r>
    </w:p>
    <w:sectPr w:rsidR="0019131D" w:rsidRPr="0019131D" w:rsidSect="00841C7A">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A7EAD" w14:textId="77777777" w:rsidR="00904160" w:rsidRDefault="00904160">
      <w:r>
        <w:separator/>
      </w:r>
    </w:p>
  </w:endnote>
  <w:endnote w:type="continuationSeparator" w:id="0">
    <w:p w14:paraId="5815F079" w14:textId="77777777" w:rsidR="00904160" w:rsidRDefault="0090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77777777"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14:paraId="17CA050D" w14:textId="34DDE7A8"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A503EF">
      <w:rPr>
        <w:noProof/>
        <w:sz w:val="18"/>
        <w:szCs w:val="18"/>
      </w:rPr>
      <w:t>19.03.2020</w:t>
    </w:r>
    <w:r w:rsidRPr="003E3CC5">
      <w:rPr>
        <w:sz w:val="18"/>
        <w:szCs w:val="18"/>
      </w:rPr>
      <w:fldChar w:fldCharType="end"/>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EB320A">
      <w:rPr>
        <w:noProof/>
        <w:sz w:val="18"/>
        <w:szCs w:val="18"/>
      </w:rPr>
      <w:t>5</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EB320A">
      <w:rPr>
        <w:noProof/>
        <w:sz w:val="18"/>
        <w:szCs w:val="18"/>
      </w:rPr>
      <w:t>5</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77777777"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14:paraId="7986677E" w14:textId="61F263C0"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A503EF">
      <w:rPr>
        <w:noProof/>
        <w:sz w:val="18"/>
        <w:szCs w:val="18"/>
      </w:rPr>
      <w:t>19.03.2020</w:t>
    </w:r>
    <w:r w:rsidRPr="003E3CC5">
      <w:rPr>
        <w:sz w:val="18"/>
        <w:szCs w:val="18"/>
      </w:rPr>
      <w:fldChar w:fldCharType="end"/>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EB320A">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EB320A">
      <w:rPr>
        <w:noProof/>
        <w:sz w:val="18"/>
        <w:szCs w:val="18"/>
      </w:rPr>
      <w:t>5</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32234" w14:textId="77777777" w:rsidR="00904160" w:rsidRDefault="00904160">
      <w:r>
        <w:separator/>
      </w:r>
    </w:p>
  </w:footnote>
  <w:footnote w:type="continuationSeparator" w:id="0">
    <w:p w14:paraId="06743CB4" w14:textId="77777777" w:rsidR="00904160" w:rsidRDefault="00904160">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 w:id="2">
    <w:p w14:paraId="6CFB6A3E" w14:textId="3544A7FD" w:rsidR="00C04D73" w:rsidRDefault="00C04D73">
      <w:pPr>
        <w:pStyle w:val="Funotentext"/>
      </w:pPr>
      <w:r>
        <w:rPr>
          <w:rStyle w:val="Funotenzeichen"/>
        </w:rPr>
        <w:footnoteRef/>
      </w:r>
      <w:r>
        <w:t xml:space="preserve"> Ein zwischen oder </w:t>
      </w:r>
      <w:proofErr w:type="spellStart"/>
      <w:r w:rsidRPr="00C04D73">
        <w:rPr>
          <w:i/>
        </w:rPr>
        <w:t>post</w:t>
      </w:r>
      <w:proofErr w:type="spellEnd"/>
      <w:r w:rsidRPr="00C04D73">
        <w:rPr>
          <w:i/>
        </w:rPr>
        <w:t xml:space="preserve"> </w:t>
      </w:r>
      <w:proofErr w:type="spellStart"/>
      <w:r w:rsidRPr="00C04D73">
        <w:rPr>
          <w:i/>
        </w:rPr>
        <w:t>production</w:t>
      </w:r>
      <w:proofErr w:type="spellEnd"/>
      <w:r>
        <w:t xml:space="preserve"> Kopie in der Broadcast Industrie</w:t>
      </w:r>
      <w:r w:rsidR="00D41C88">
        <w:t xml:space="preserve">, siehe </w:t>
      </w:r>
      <w:hyperlink r:id="rId2" w:history="1">
        <w:r w:rsidR="00D41C88" w:rsidRPr="006E06EC">
          <w:rPr>
            <w:rStyle w:val="Hyperlink"/>
          </w:rPr>
          <w:t>https://memoriav.ch/wp-content/uploads/2014/07/VARRFP.pdf</w:t>
        </w:r>
      </w:hyperlink>
      <w:r w:rsidR="00D41C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D5F0C8" w:rsidR="00510FB1" w:rsidRDefault="00EB320A">
    <w:pPr>
      <w:pStyle w:val="Kopfzeile"/>
    </w:pPr>
    <w:r>
      <w:rPr>
        <w:noProof/>
      </w:rPr>
      <w:pict w14:anchorId="4B8B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5" o:spid="_x0000_s8194" type="#_x0000_t136" style="position:absolute;margin-left:0;margin-top:0;width:479.55pt;height:119.85pt;rotation:315;z-index:-251655168;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4532BF68" w:rsidR="00510FB1" w:rsidRDefault="00EB320A">
    <w:pPr>
      <w:pStyle w:val="Kopfzeile"/>
    </w:pPr>
    <w:r>
      <w:rPr>
        <w:noProof/>
      </w:rPr>
      <w:pict w14:anchorId="24E37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6" o:spid="_x0000_s8195" type="#_x0000_t136" style="position:absolute;margin-left:0;margin-top:0;width:479.55pt;height:119.85pt;rotation:315;z-index:-251653120;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18B545BA" w:rsidR="00841C7A" w:rsidRPr="006B77FD" w:rsidRDefault="00EB320A" w:rsidP="003E3CC5">
    <w:pPr>
      <w:pStyle w:val="Kopfzeile3"/>
    </w:pPr>
    <w:r>
      <w:rPr>
        <w:noProof/>
      </w:rPr>
      <w:pict w14:anchorId="21641C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4" o:spid="_x0000_s8193" type="#_x0000_t136" style="position:absolute;margin-left:0;margin-top:0;width:479.55pt;height:119.85pt;rotation:315;z-index:-251657216;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r w:rsidR="00841C7A"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8196"/>
    <o:shapelayout v:ext="edit">
      <o:idmap v:ext="edit" data="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1364B6"/>
    <w:rsid w:val="001714F3"/>
    <w:rsid w:val="0019131D"/>
    <w:rsid w:val="001B7F86"/>
    <w:rsid w:val="001C3AF0"/>
    <w:rsid w:val="001E48E1"/>
    <w:rsid w:val="00223E97"/>
    <w:rsid w:val="00244965"/>
    <w:rsid w:val="002707AA"/>
    <w:rsid w:val="00295CB9"/>
    <w:rsid w:val="002B311B"/>
    <w:rsid w:val="0031340C"/>
    <w:rsid w:val="0032167F"/>
    <w:rsid w:val="003631F1"/>
    <w:rsid w:val="003C3CB6"/>
    <w:rsid w:val="003E206B"/>
    <w:rsid w:val="003E2328"/>
    <w:rsid w:val="003E3CC5"/>
    <w:rsid w:val="0041166A"/>
    <w:rsid w:val="004356F6"/>
    <w:rsid w:val="00460A08"/>
    <w:rsid w:val="00462C57"/>
    <w:rsid w:val="004C569A"/>
    <w:rsid w:val="004F68C0"/>
    <w:rsid w:val="00510FB1"/>
    <w:rsid w:val="00520C4A"/>
    <w:rsid w:val="00524EB9"/>
    <w:rsid w:val="00525D7C"/>
    <w:rsid w:val="005649D9"/>
    <w:rsid w:val="00582C49"/>
    <w:rsid w:val="005A5AD2"/>
    <w:rsid w:val="005B3403"/>
    <w:rsid w:val="006178FD"/>
    <w:rsid w:val="00624187"/>
    <w:rsid w:val="006530F6"/>
    <w:rsid w:val="0069015F"/>
    <w:rsid w:val="006A0BD2"/>
    <w:rsid w:val="006B77FD"/>
    <w:rsid w:val="006E48BB"/>
    <w:rsid w:val="006E554B"/>
    <w:rsid w:val="007253C0"/>
    <w:rsid w:val="0075164E"/>
    <w:rsid w:val="00764377"/>
    <w:rsid w:val="007A6BE6"/>
    <w:rsid w:val="007B25A2"/>
    <w:rsid w:val="007E569B"/>
    <w:rsid w:val="007E6797"/>
    <w:rsid w:val="00841C7A"/>
    <w:rsid w:val="008502FF"/>
    <w:rsid w:val="00886740"/>
    <w:rsid w:val="008B2442"/>
    <w:rsid w:val="008F164D"/>
    <w:rsid w:val="008F2AF5"/>
    <w:rsid w:val="00904160"/>
    <w:rsid w:val="0091504B"/>
    <w:rsid w:val="009835A8"/>
    <w:rsid w:val="009A20CA"/>
    <w:rsid w:val="009E1576"/>
    <w:rsid w:val="00A503EF"/>
    <w:rsid w:val="00A941A8"/>
    <w:rsid w:val="00AD414A"/>
    <w:rsid w:val="00AE5B10"/>
    <w:rsid w:val="00B0410F"/>
    <w:rsid w:val="00BA2066"/>
    <w:rsid w:val="00BD3F7A"/>
    <w:rsid w:val="00C04D73"/>
    <w:rsid w:val="00C377B7"/>
    <w:rsid w:val="00C41544"/>
    <w:rsid w:val="00C6320E"/>
    <w:rsid w:val="00C73AEB"/>
    <w:rsid w:val="00C82445"/>
    <w:rsid w:val="00D10C56"/>
    <w:rsid w:val="00D41C88"/>
    <w:rsid w:val="00D526D1"/>
    <w:rsid w:val="00D7095D"/>
    <w:rsid w:val="00DA66A0"/>
    <w:rsid w:val="00E17596"/>
    <w:rsid w:val="00E53BE7"/>
    <w:rsid w:val="00E80DB6"/>
    <w:rsid w:val="00EB320A"/>
    <w:rsid w:val="00EC6478"/>
    <w:rsid w:val="00EE3769"/>
    <w:rsid w:val="00F3232D"/>
    <w:rsid w:val="00F4594E"/>
    <w:rsid w:val="00F632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6"/>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emoriav.ch/wp-content/uploads/2014/07/VARRFP.pdf" TargetMode="External"/><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3961-DA23-49F3-A4DF-B2601862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5</Pages>
  <Words>1665</Words>
  <Characters>11032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Büchler Georg KOST</cp:lastModifiedBy>
  <cp:revision>3</cp:revision>
  <cp:lastPrinted>1899-12-31T23:00:00Z</cp:lastPrinted>
  <dcterms:created xsi:type="dcterms:W3CDTF">2020-03-19T20:27:00Z</dcterms:created>
  <dcterms:modified xsi:type="dcterms:W3CDTF">2020-03-19T20:34:00Z</dcterms:modified>
</cp:coreProperties>
</file>